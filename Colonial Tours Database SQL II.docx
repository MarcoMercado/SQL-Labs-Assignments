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E5" w:rsidRDefault="00E657C0" w:rsidP="0012535A">
      <w:pPr>
        <w:pStyle w:val="Chaptertitle"/>
      </w:pPr>
      <w:r>
        <w:t>R</w:t>
      </w:r>
      <w:r w:rsidR="00BA66E5">
        <w:t xml:space="preserve">etrieve data from </w:t>
      </w:r>
      <w:r w:rsidR="00694FA0">
        <w:t>multiple</w:t>
      </w:r>
      <w:r w:rsidR="00BA66E5">
        <w:t xml:space="preserve"> table</w:t>
      </w:r>
      <w:r w:rsidR="00694FA0">
        <w:t>s</w:t>
      </w:r>
    </w:p>
    <w:p w:rsidR="000B68F0" w:rsidRDefault="000B68F0" w:rsidP="00730856">
      <w:pPr>
        <w:pStyle w:val="Exerciseheading"/>
        <w:ind w:right="0"/>
      </w:pPr>
      <w:r>
        <w:t>Exercises</w:t>
      </w:r>
    </w:p>
    <w:p w:rsidR="00472226" w:rsidRPr="0034494B" w:rsidRDefault="00472226" w:rsidP="0034494B">
      <w:pPr>
        <w:pStyle w:val="Exerciseheading2"/>
        <w:ind w:right="0"/>
      </w:pPr>
      <w:r w:rsidRPr="00472226">
        <w:rPr>
          <w:rFonts w:asciiTheme="minorHAnsi" w:hAnsiTheme="minorHAnsi"/>
          <w:szCs w:val="22"/>
        </w:rPr>
        <w:t xml:space="preserve">In each of the following queries, use SQL to obtain the desired results using the data shown in Colonial Adventure Tour Database listing. Use a DBMS such as </w:t>
      </w:r>
      <w:proofErr w:type="spellStart"/>
      <w:r w:rsidRPr="00472226">
        <w:rPr>
          <w:rFonts w:asciiTheme="minorHAnsi" w:hAnsiTheme="minorHAnsi"/>
          <w:szCs w:val="22"/>
        </w:rPr>
        <w:t>MySQL</w:t>
      </w:r>
      <w:proofErr w:type="spellEnd"/>
      <w:r w:rsidRPr="00472226">
        <w:rPr>
          <w:rFonts w:asciiTheme="minorHAnsi" w:hAnsiTheme="minorHAnsi"/>
          <w:szCs w:val="22"/>
        </w:rPr>
        <w:t xml:space="preserve"> to complete the exercises. </w:t>
      </w:r>
    </w:p>
    <w:p w:rsidR="00694FA0" w:rsidRDefault="00694FA0" w:rsidP="001D62FA">
      <w:pPr>
        <w:pStyle w:val="ListParagraph"/>
        <w:numPr>
          <w:ilvl w:val="0"/>
          <w:numId w:val="46"/>
        </w:numPr>
        <w:spacing w:after="480"/>
      </w:pPr>
      <w:r>
        <w:t xml:space="preserve">Create a view named </w:t>
      </w:r>
      <w:proofErr w:type="spellStart"/>
      <w:r>
        <w:t>NHTrips</w:t>
      </w:r>
      <w:proofErr w:type="spellEnd"/>
      <w:r>
        <w:t>. It consists of the trip ID, trip name, start location, distance, maximum group size, type, and season for every trip located in New Hampshire (NH). Display the data in the view.</w:t>
      </w:r>
    </w:p>
    <w:p w:rsidR="00694FA0" w:rsidRPr="0000087E" w:rsidRDefault="00694FA0" w:rsidP="001D62FA">
      <w:pPr>
        <w:pStyle w:val="ListParagraph"/>
        <w:spacing w:after="480"/>
        <w:rPr>
          <w:b/>
        </w:rPr>
      </w:pPr>
    </w:p>
    <w:p w:rsidR="00694FA0" w:rsidRDefault="00694FA0" w:rsidP="001D62FA">
      <w:pPr>
        <w:pStyle w:val="ListParagraph"/>
        <w:numPr>
          <w:ilvl w:val="0"/>
          <w:numId w:val="46"/>
        </w:numPr>
        <w:spacing w:after="480"/>
      </w:pPr>
      <w:r>
        <w:t>Create a view named Hiking. It consists of the trip ID, trip name, start location, state, distance, maximum group size, and season for every hiking trip. Display the data in the view.</w:t>
      </w:r>
    </w:p>
    <w:p w:rsidR="00694FA0" w:rsidRPr="005714FF" w:rsidRDefault="00694FA0" w:rsidP="001D62FA">
      <w:pPr>
        <w:pStyle w:val="ListParagraph"/>
        <w:spacing w:after="480"/>
        <w:rPr>
          <w:b/>
        </w:rPr>
      </w:pPr>
    </w:p>
    <w:p w:rsidR="00694FA0" w:rsidRDefault="00694FA0" w:rsidP="001D62FA">
      <w:pPr>
        <w:pStyle w:val="ListParagraph"/>
        <w:numPr>
          <w:ilvl w:val="0"/>
          <w:numId w:val="46"/>
        </w:numPr>
        <w:spacing w:after="0"/>
      </w:pPr>
      <w:r>
        <w:t xml:space="preserve">Create a view named </w:t>
      </w:r>
      <w:proofErr w:type="spellStart"/>
      <w:r>
        <w:t>ReservationCustomer</w:t>
      </w:r>
      <w:proofErr w:type="spellEnd"/>
      <w:r>
        <w:t>. It consists of the reservation ID, trip ID, trip date, customer number, customer last name, customer first name, and phone number. Display the data in the view.</w:t>
      </w:r>
    </w:p>
    <w:p w:rsidR="00CF650F" w:rsidRDefault="00CF650F" w:rsidP="001D62FA">
      <w:pPr>
        <w:pStyle w:val="ListParagraph"/>
        <w:spacing w:after="0"/>
      </w:pPr>
    </w:p>
    <w:p w:rsidR="00694FA0" w:rsidRDefault="00694FA0" w:rsidP="00A35E12">
      <w:pPr>
        <w:numPr>
          <w:ilvl w:val="0"/>
          <w:numId w:val="46"/>
        </w:numPr>
        <w:spacing w:line="276" w:lineRule="auto"/>
      </w:pPr>
      <w:r>
        <w:t>Create the following indexes. If it is necessary to name the index in your DBMS, use the indicated name.</w:t>
      </w:r>
    </w:p>
    <w:p w:rsidR="001D62FA" w:rsidRDefault="001D62FA" w:rsidP="00A35E12">
      <w:pPr>
        <w:spacing w:line="276" w:lineRule="auto"/>
        <w:ind w:left="720"/>
      </w:pPr>
      <w:proofErr w:type="gramStart"/>
      <w:r>
        <w:t>a.  Create</w:t>
      </w:r>
      <w:proofErr w:type="gramEnd"/>
      <w:r>
        <w:t xml:space="preserve"> an index named TripIndex1 on the </w:t>
      </w:r>
      <w:proofErr w:type="spellStart"/>
      <w:r>
        <w:t>TripName</w:t>
      </w:r>
      <w:proofErr w:type="spellEnd"/>
      <w:r>
        <w:t xml:space="preserve"> field in the Trip table.</w:t>
      </w:r>
    </w:p>
    <w:p w:rsidR="00A35E12" w:rsidRDefault="00A35E12" w:rsidP="00A35E12">
      <w:pPr>
        <w:spacing w:line="276" w:lineRule="auto"/>
        <w:ind w:left="720"/>
      </w:pPr>
    </w:p>
    <w:p w:rsidR="001D62FA" w:rsidRDefault="001D62FA" w:rsidP="001D62FA">
      <w:pPr>
        <w:spacing w:line="480" w:lineRule="auto"/>
        <w:ind w:left="720"/>
      </w:pPr>
      <w:proofErr w:type="gramStart"/>
      <w:r>
        <w:t>b.  Create</w:t>
      </w:r>
      <w:proofErr w:type="gramEnd"/>
      <w:r>
        <w:t xml:space="preserve"> an index named TripIndex2 on the Type field in the Trip table.</w:t>
      </w:r>
    </w:p>
    <w:p w:rsidR="00694FA0" w:rsidRPr="00A35E12" w:rsidRDefault="001D62FA" w:rsidP="00A35E12">
      <w:pPr>
        <w:spacing w:after="480"/>
        <w:ind w:left="720"/>
      </w:pPr>
      <w:proofErr w:type="gramStart"/>
      <w:r>
        <w:t>c.  Create</w:t>
      </w:r>
      <w:proofErr w:type="gramEnd"/>
      <w:r>
        <w:t xml:space="preserve"> an index named TripIndex3 on the Type and Season fields in the Trip table and list the   seasons in descending order.</w:t>
      </w:r>
    </w:p>
    <w:p w:rsidR="00694FA0" w:rsidRDefault="00694FA0" w:rsidP="001D62FA">
      <w:pPr>
        <w:pStyle w:val="ListParagraph"/>
        <w:numPr>
          <w:ilvl w:val="0"/>
          <w:numId w:val="46"/>
        </w:numPr>
        <w:spacing w:after="0"/>
      </w:pPr>
      <w:r>
        <w:t>Drop the TripIndex3 index from the Trip table.</w:t>
      </w:r>
    </w:p>
    <w:p w:rsidR="00694FA0" w:rsidRPr="00F92887" w:rsidRDefault="00694FA0" w:rsidP="001D62FA">
      <w:pPr>
        <w:pStyle w:val="ListParagraph"/>
        <w:spacing w:after="0"/>
        <w:ind w:left="0"/>
        <w:rPr>
          <w:b/>
        </w:rPr>
      </w:pPr>
    </w:p>
    <w:p w:rsidR="00694FA0" w:rsidRDefault="00694FA0" w:rsidP="001D62FA">
      <w:pPr>
        <w:numPr>
          <w:ilvl w:val="0"/>
          <w:numId w:val="46"/>
        </w:numPr>
      </w:pPr>
      <w:r>
        <w:t>Ensure that the following are foreign keys (that is, specify referential integrity within the Colonial Adventure Tours database).</w:t>
      </w:r>
    </w:p>
    <w:p w:rsidR="00694FA0" w:rsidRDefault="00694FA0" w:rsidP="001D62FA">
      <w:pPr>
        <w:numPr>
          <w:ilvl w:val="1"/>
          <w:numId w:val="46"/>
        </w:numPr>
      </w:pPr>
      <w:proofErr w:type="spellStart"/>
      <w:r>
        <w:t>CustomerNum</w:t>
      </w:r>
      <w:proofErr w:type="spellEnd"/>
      <w:r>
        <w:t xml:space="preserve"> is a foreign key in the Reservation table.</w:t>
      </w:r>
    </w:p>
    <w:p w:rsidR="00CF650F" w:rsidRDefault="00CF650F" w:rsidP="001D62FA">
      <w:pPr>
        <w:ind w:left="720"/>
      </w:pPr>
    </w:p>
    <w:p w:rsidR="00694FA0" w:rsidRDefault="00694FA0" w:rsidP="001D62FA">
      <w:pPr>
        <w:numPr>
          <w:ilvl w:val="1"/>
          <w:numId w:val="46"/>
        </w:numPr>
      </w:pPr>
      <w:proofErr w:type="spellStart"/>
      <w:r>
        <w:t>TripID</w:t>
      </w:r>
      <w:proofErr w:type="spellEnd"/>
      <w:r>
        <w:t xml:space="preserve"> is a foreign key in the Reservation table.</w:t>
      </w:r>
    </w:p>
    <w:p w:rsidR="00CF650F" w:rsidRDefault="00CF650F" w:rsidP="001D62FA">
      <w:pPr>
        <w:ind w:left="720"/>
      </w:pPr>
    </w:p>
    <w:p w:rsidR="00CF650F" w:rsidRDefault="00694FA0" w:rsidP="001D62FA">
      <w:pPr>
        <w:pStyle w:val="ListParagraph"/>
        <w:numPr>
          <w:ilvl w:val="0"/>
          <w:numId w:val="46"/>
        </w:numPr>
        <w:spacing w:after="360"/>
      </w:pPr>
      <w:r>
        <w:t>Add to the Customer table a new character field named Waiver that is one character in length.</w:t>
      </w:r>
    </w:p>
    <w:p w:rsidR="00694FA0" w:rsidRPr="00DE6E91" w:rsidRDefault="00694FA0" w:rsidP="001D62FA">
      <w:pPr>
        <w:pStyle w:val="ListParagraph"/>
        <w:spacing w:after="0"/>
        <w:ind w:left="0"/>
        <w:rPr>
          <w:b/>
        </w:rPr>
      </w:pPr>
    </w:p>
    <w:p w:rsidR="00694FA0" w:rsidRDefault="00694FA0" w:rsidP="001D62FA">
      <w:pPr>
        <w:numPr>
          <w:ilvl w:val="0"/>
          <w:numId w:val="46"/>
        </w:numPr>
      </w:pPr>
      <w:r>
        <w:t>Change the value in the Waiver field in the Customer table to Y for the customer with the last name of Ocean.</w:t>
      </w:r>
    </w:p>
    <w:p w:rsidR="00694FA0" w:rsidRDefault="00694FA0" w:rsidP="001D62FA">
      <w:pPr>
        <w:ind w:left="375"/>
      </w:pPr>
    </w:p>
    <w:p w:rsidR="00694FA0" w:rsidRDefault="00694FA0" w:rsidP="001D62FA">
      <w:pPr>
        <w:numPr>
          <w:ilvl w:val="0"/>
          <w:numId w:val="46"/>
        </w:numPr>
      </w:pPr>
      <w:r>
        <w:t>What command would you use to delete the Trip table from the Colonial Adventure Tours database? (Do not    actually delete the Trip table.)</w:t>
      </w:r>
    </w:p>
    <w:p w:rsidR="000C4A00" w:rsidRPr="00472226" w:rsidRDefault="000C4A00" w:rsidP="001D62FA">
      <w:pPr>
        <w:pStyle w:val="Exerciselist"/>
        <w:numPr>
          <w:ilvl w:val="0"/>
          <w:numId w:val="0"/>
        </w:numPr>
        <w:spacing w:after="0" w:line="480" w:lineRule="auto"/>
        <w:rPr>
          <w:rFonts w:asciiTheme="minorHAnsi" w:hAnsiTheme="minorHAnsi"/>
          <w:szCs w:val="22"/>
        </w:rPr>
      </w:pPr>
    </w:p>
    <w:sectPr w:rsidR="000C4A00" w:rsidRPr="00472226" w:rsidSect="00F53D3D">
      <w:headerReference w:type="default" r:id="rId8"/>
      <w:footerReference w:type="even" r:id="rId9"/>
      <w:type w:val="continuous"/>
      <w:pgSz w:w="12240" w:h="15840" w:code="1"/>
      <w:pgMar w:top="720" w:right="720" w:bottom="720" w:left="720" w:header="720" w:footer="43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2FA" w:rsidRDefault="001D62FA">
      <w:r>
        <w:separator/>
      </w:r>
    </w:p>
  </w:endnote>
  <w:endnote w:type="continuationSeparator" w:id="1">
    <w:p w:rsidR="001D62FA" w:rsidRDefault="001D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2FA" w:rsidRDefault="001D62FA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:rsidR="001D62FA" w:rsidRDefault="001D62FA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2FA" w:rsidRDefault="001D62FA">
      <w:r>
        <w:separator/>
      </w:r>
    </w:p>
  </w:footnote>
  <w:footnote w:type="continuationSeparator" w:id="1">
    <w:p w:rsidR="001D62FA" w:rsidRDefault="001D6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2FA" w:rsidRPr="0043281B" w:rsidRDefault="001D62FA" w:rsidP="00D0220B">
    <w:pPr>
      <w:pStyle w:val="Header"/>
      <w:tabs>
        <w:tab w:val="left" w:pos="0"/>
      </w:tabs>
      <w:ind w:left="-720"/>
    </w:pPr>
    <w:r w:rsidRPr="00D0220B">
      <w:rPr>
        <w:rStyle w:val="PageNumber"/>
        <w:rFonts w:ascii="Arial" w:hAnsi="Arial" w:cs="Arial"/>
        <w:b/>
        <w:sz w:val="24"/>
        <w:szCs w:val="24"/>
      </w:rPr>
      <w:fldChar w:fldCharType="begin"/>
    </w:r>
    <w:r w:rsidRPr="00D0220B">
      <w:rPr>
        <w:rStyle w:val="PageNumber"/>
        <w:rFonts w:ascii="Arial" w:hAnsi="Arial" w:cs="Arial"/>
        <w:b/>
        <w:sz w:val="24"/>
        <w:szCs w:val="24"/>
      </w:rPr>
      <w:instrText xml:space="preserve"> PAGE </w:instrTex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A35E12">
      <w:rPr>
        <w:rStyle w:val="PageNumber"/>
        <w:rFonts w:ascii="Arial" w:hAnsi="Arial" w:cs="Arial"/>
        <w:b/>
        <w:noProof/>
        <w:sz w:val="24"/>
        <w:szCs w:val="24"/>
      </w:rPr>
      <w:t>1</w: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end"/>
    </w:r>
    <w:r>
      <w:rPr>
        <w:rStyle w:val="PageNumbe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3D4078"/>
    <w:multiLevelType w:val="hybridMultilevel"/>
    <w:tmpl w:val="6F8858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33E9"/>
    <w:multiLevelType w:val="hybridMultilevel"/>
    <w:tmpl w:val="2154F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04800"/>
    <w:multiLevelType w:val="hybridMultilevel"/>
    <w:tmpl w:val="D8A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9400678"/>
    <w:multiLevelType w:val="hybridMultilevel"/>
    <w:tmpl w:val="103E79FE"/>
    <w:lvl w:ilvl="0" w:tplc="0409000F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2D3FBF"/>
    <w:multiLevelType w:val="hybridMultilevel"/>
    <w:tmpl w:val="9F86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D27CB"/>
    <w:multiLevelType w:val="hybridMultilevel"/>
    <w:tmpl w:val="C69C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17A2BA1"/>
    <w:multiLevelType w:val="hybridMultilevel"/>
    <w:tmpl w:val="DFB4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43469"/>
    <w:multiLevelType w:val="hybridMultilevel"/>
    <w:tmpl w:val="C1E0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4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1"/>
  </w:num>
  <w:num w:numId="42">
    <w:abstractNumId w:val="5"/>
  </w:num>
  <w:num w:numId="43">
    <w:abstractNumId w:val="11"/>
  </w:num>
  <w:num w:numId="44">
    <w:abstractNumId w:val="6"/>
  </w:num>
  <w:num w:numId="45">
    <w:abstractNumId w:val="10"/>
  </w:num>
  <w:num w:numId="46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/>
  <w:doNotTrackMoves/>
  <w:defaultTabStop w:val="360"/>
  <w:doNotHyphenateCaps/>
  <w:drawingGridHorizontalSpacing w:val="11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1326"/>
    <w:rsid w:val="0000051B"/>
    <w:rsid w:val="00000922"/>
    <w:rsid w:val="0000150C"/>
    <w:rsid w:val="00002917"/>
    <w:rsid w:val="000042E6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0BE3"/>
    <w:rsid w:val="00043893"/>
    <w:rsid w:val="00043F7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4A00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F2C40"/>
    <w:rsid w:val="000F636E"/>
    <w:rsid w:val="000F70FD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766C"/>
    <w:rsid w:val="0017480F"/>
    <w:rsid w:val="00174F10"/>
    <w:rsid w:val="001754E7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FC4"/>
    <w:rsid w:val="001A23B1"/>
    <w:rsid w:val="001A30E9"/>
    <w:rsid w:val="001B0261"/>
    <w:rsid w:val="001B0328"/>
    <w:rsid w:val="001B2756"/>
    <w:rsid w:val="001B3AC4"/>
    <w:rsid w:val="001B530A"/>
    <w:rsid w:val="001B6F9F"/>
    <w:rsid w:val="001C1327"/>
    <w:rsid w:val="001C3524"/>
    <w:rsid w:val="001C584E"/>
    <w:rsid w:val="001D0478"/>
    <w:rsid w:val="001D41D8"/>
    <w:rsid w:val="001D42C0"/>
    <w:rsid w:val="001D6044"/>
    <w:rsid w:val="001D62FA"/>
    <w:rsid w:val="001D73CD"/>
    <w:rsid w:val="001D75E2"/>
    <w:rsid w:val="001D7B07"/>
    <w:rsid w:val="001E0BD4"/>
    <w:rsid w:val="001E1326"/>
    <w:rsid w:val="001E1B28"/>
    <w:rsid w:val="001E53B9"/>
    <w:rsid w:val="001E5767"/>
    <w:rsid w:val="001F16B4"/>
    <w:rsid w:val="001F17EC"/>
    <w:rsid w:val="001F2A07"/>
    <w:rsid w:val="001F2D8F"/>
    <w:rsid w:val="001F3567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2462"/>
    <w:rsid w:val="002A3E82"/>
    <w:rsid w:val="002A4C6F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E2CBA"/>
    <w:rsid w:val="002E41C2"/>
    <w:rsid w:val="002E66C9"/>
    <w:rsid w:val="002F0547"/>
    <w:rsid w:val="002F05C5"/>
    <w:rsid w:val="002F35E0"/>
    <w:rsid w:val="002F78C0"/>
    <w:rsid w:val="00301BD7"/>
    <w:rsid w:val="00306751"/>
    <w:rsid w:val="00307325"/>
    <w:rsid w:val="003075FA"/>
    <w:rsid w:val="00311DD5"/>
    <w:rsid w:val="00316266"/>
    <w:rsid w:val="00317165"/>
    <w:rsid w:val="0032128F"/>
    <w:rsid w:val="00322E87"/>
    <w:rsid w:val="0032402A"/>
    <w:rsid w:val="0032428B"/>
    <w:rsid w:val="00324927"/>
    <w:rsid w:val="00325CAC"/>
    <w:rsid w:val="00327EDC"/>
    <w:rsid w:val="003309C6"/>
    <w:rsid w:val="0033141B"/>
    <w:rsid w:val="003417AA"/>
    <w:rsid w:val="00341E83"/>
    <w:rsid w:val="0034293C"/>
    <w:rsid w:val="00342BF7"/>
    <w:rsid w:val="003446F0"/>
    <w:rsid w:val="0034494B"/>
    <w:rsid w:val="00347519"/>
    <w:rsid w:val="00351085"/>
    <w:rsid w:val="003517C6"/>
    <w:rsid w:val="003527BD"/>
    <w:rsid w:val="00353162"/>
    <w:rsid w:val="00354668"/>
    <w:rsid w:val="00356F7E"/>
    <w:rsid w:val="00362ACD"/>
    <w:rsid w:val="003676A7"/>
    <w:rsid w:val="003677B8"/>
    <w:rsid w:val="00370961"/>
    <w:rsid w:val="003711C6"/>
    <w:rsid w:val="00374337"/>
    <w:rsid w:val="00374920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52BE"/>
    <w:rsid w:val="003D78A8"/>
    <w:rsid w:val="003E1CD3"/>
    <w:rsid w:val="003E30B5"/>
    <w:rsid w:val="003E3906"/>
    <w:rsid w:val="003E536F"/>
    <w:rsid w:val="003E702A"/>
    <w:rsid w:val="003E7879"/>
    <w:rsid w:val="003F0456"/>
    <w:rsid w:val="003F16BA"/>
    <w:rsid w:val="003F20C9"/>
    <w:rsid w:val="003F2247"/>
    <w:rsid w:val="003F3DC3"/>
    <w:rsid w:val="003F5553"/>
    <w:rsid w:val="003F66FB"/>
    <w:rsid w:val="004013FC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16D11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5AF4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5092"/>
    <w:rsid w:val="00472226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5D93"/>
    <w:rsid w:val="004B0106"/>
    <w:rsid w:val="004B0903"/>
    <w:rsid w:val="004B486D"/>
    <w:rsid w:val="004B5FE1"/>
    <w:rsid w:val="004B699D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2717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2203"/>
    <w:rsid w:val="00612D6B"/>
    <w:rsid w:val="006173E9"/>
    <w:rsid w:val="00617AC3"/>
    <w:rsid w:val="0062036A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24EC"/>
    <w:rsid w:val="0064353B"/>
    <w:rsid w:val="00644108"/>
    <w:rsid w:val="00645B9C"/>
    <w:rsid w:val="00646459"/>
    <w:rsid w:val="00646BF8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42C7"/>
    <w:rsid w:val="00694450"/>
    <w:rsid w:val="00694FA0"/>
    <w:rsid w:val="00695933"/>
    <w:rsid w:val="00695A9A"/>
    <w:rsid w:val="0069620E"/>
    <w:rsid w:val="006A1ADD"/>
    <w:rsid w:val="006A20C2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89B"/>
    <w:rsid w:val="00712B59"/>
    <w:rsid w:val="007152B7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448A"/>
    <w:rsid w:val="007A6736"/>
    <w:rsid w:val="007B03A8"/>
    <w:rsid w:val="007B3F2C"/>
    <w:rsid w:val="007B57CD"/>
    <w:rsid w:val="007B70D1"/>
    <w:rsid w:val="007C3187"/>
    <w:rsid w:val="007C58D8"/>
    <w:rsid w:val="007C5AB5"/>
    <w:rsid w:val="007C5B53"/>
    <w:rsid w:val="007C7DD5"/>
    <w:rsid w:val="007C7FD4"/>
    <w:rsid w:val="007D3051"/>
    <w:rsid w:val="007D51AC"/>
    <w:rsid w:val="007D5740"/>
    <w:rsid w:val="007D615C"/>
    <w:rsid w:val="007D6DCE"/>
    <w:rsid w:val="007D7F5A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512F4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381A"/>
    <w:rsid w:val="008A4AE1"/>
    <w:rsid w:val="008A682E"/>
    <w:rsid w:val="008A6845"/>
    <w:rsid w:val="008B14B3"/>
    <w:rsid w:val="008B227E"/>
    <w:rsid w:val="008C20DD"/>
    <w:rsid w:val="008C2449"/>
    <w:rsid w:val="008C2552"/>
    <w:rsid w:val="008C27A4"/>
    <w:rsid w:val="008C302C"/>
    <w:rsid w:val="008C3C0E"/>
    <w:rsid w:val="008D15D9"/>
    <w:rsid w:val="008D162B"/>
    <w:rsid w:val="008D2224"/>
    <w:rsid w:val="008D598C"/>
    <w:rsid w:val="008E1DED"/>
    <w:rsid w:val="008E3820"/>
    <w:rsid w:val="008E7F0A"/>
    <w:rsid w:val="008F1866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3F80"/>
    <w:rsid w:val="009C5252"/>
    <w:rsid w:val="009C642E"/>
    <w:rsid w:val="009C6621"/>
    <w:rsid w:val="009C7501"/>
    <w:rsid w:val="009D174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5E12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941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38E6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D380B"/>
    <w:rsid w:val="00BD3AEA"/>
    <w:rsid w:val="00BE034A"/>
    <w:rsid w:val="00BE2CC0"/>
    <w:rsid w:val="00BE4908"/>
    <w:rsid w:val="00BE536B"/>
    <w:rsid w:val="00BE646F"/>
    <w:rsid w:val="00BF02DB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44C7"/>
    <w:rsid w:val="00CB011E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CF650F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34D5"/>
    <w:rsid w:val="00E14D05"/>
    <w:rsid w:val="00E221C5"/>
    <w:rsid w:val="00E24D7D"/>
    <w:rsid w:val="00E250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57C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3D3D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533"/>
    <w:rsid w:val="00FD2F7D"/>
    <w:rsid w:val="00FD4242"/>
    <w:rsid w:val="00FD5476"/>
    <w:rsid w:val="00FD6096"/>
    <w:rsid w:val="00FD6BBF"/>
    <w:rsid w:val="00FD77D5"/>
    <w:rsid w:val="00FE0828"/>
    <w:rsid w:val="00FE0C1F"/>
    <w:rsid w:val="00FE71E7"/>
    <w:rsid w:val="00FF1860"/>
    <w:rsid w:val="00FF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paragraph" w:styleId="ListParagraph">
    <w:name w:val="List Paragraph"/>
    <w:basedOn w:val="Normal"/>
    <w:uiPriority w:val="34"/>
    <w:qFormat/>
    <w:rsid w:val="004722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67F0-2433-4645-ACBA-CAE54455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</Template>
  <TotalTime>1</TotalTime>
  <Pages>1</Pages>
  <Words>326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Sara Scott</cp:lastModifiedBy>
  <cp:revision>2</cp:revision>
  <cp:lastPrinted>2012-05-03T21:17:00Z</cp:lastPrinted>
  <dcterms:created xsi:type="dcterms:W3CDTF">2015-06-02T16:36:00Z</dcterms:created>
  <dcterms:modified xsi:type="dcterms:W3CDTF">2015-06-02T16:36:00Z</dcterms:modified>
  <cp:category>IG</cp:category>
</cp:coreProperties>
</file>